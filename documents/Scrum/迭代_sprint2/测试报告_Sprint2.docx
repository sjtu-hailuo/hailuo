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7F5F0F" w:rsidRDefault="00614542" w:rsidP="007F5F0F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7F5F0F" w:rsidRPr="007F5F0F" w:rsidRDefault="007F5F0F" w:rsidP="007F5F0F">
      <w:pPr>
        <w:rPr>
          <w:lang w:eastAsia="en-US"/>
        </w:rPr>
      </w:pPr>
      <w:r>
        <w:t>A</w:t>
      </w:r>
      <w:r>
        <w:rPr>
          <w:rFonts w:hint="eastAsia"/>
        </w:rPr>
        <w:t>pp前端稳定测试</w:t>
      </w:r>
    </w:p>
    <w:p w:rsidR="00603E1C" w:rsidRPr="00603E1C" w:rsidRDefault="00603E1C" w:rsidP="00603E1C">
      <w:r>
        <w:t>app</w:t>
      </w:r>
      <w:r>
        <w:rPr>
          <w:rFonts w:hint="eastAsia"/>
        </w:rPr>
        <w:t>后端并发压力测试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BD3D6A" w:rsidRPr="00BD3D6A" w:rsidRDefault="00BD3D6A" w:rsidP="00BD3D6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并发测试以及</w:t>
      </w:r>
      <w:r w:rsidR="007F5F0F">
        <w:rPr>
          <w:rFonts w:hint="eastAsia"/>
        </w:rPr>
        <w:t>app稳定测试</w:t>
      </w:r>
      <w:r>
        <w:rPr>
          <w:rFonts w:hint="eastAsia"/>
        </w:rPr>
        <w:t>的结果以及分析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BD3D6A" w:rsidRPr="00BD3D6A" w:rsidRDefault="007F5F0F" w:rsidP="00BD3D6A">
      <w:r>
        <w:rPr>
          <w:rFonts w:hint="eastAsia"/>
        </w:rPr>
        <w:t>稳定测试；</w:t>
      </w:r>
    </w:p>
    <w:p w:rsid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时间：2019.</w:t>
      </w:r>
    </w:p>
    <w:p w:rsid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人员：刘庆星</w:t>
      </w:r>
    </w:p>
    <w:p w:rsid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测试方法：</w:t>
      </w:r>
    </w:p>
    <w:p w:rsid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测试内容</w:t>
      </w:r>
    </w:p>
    <w:p w:rsidR="00BD3D6A" w:rsidRPr="00BD3D6A" w:rsidRDefault="00BD3D6A" w:rsidP="00BD3D6A"/>
    <w:p w:rsidR="00BD3D6A" w:rsidRDefault="00BD3D6A" w:rsidP="00BD3D6A">
      <w:r>
        <w:rPr>
          <w:rFonts w:hint="eastAsia"/>
        </w:rPr>
        <w:t>并发测试：时间：2019.7.31</w:t>
      </w:r>
    </w:p>
    <w:p w:rsid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人员：刘正扬</w:t>
      </w:r>
    </w:p>
    <w:p w:rsid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测试方法：</w:t>
      </w:r>
      <w:proofErr w:type="spellStart"/>
      <w:r>
        <w:rPr>
          <w:rFonts w:hint="eastAsia"/>
        </w:rPr>
        <w:t>J</w:t>
      </w:r>
      <w:r>
        <w:t>meter</w:t>
      </w:r>
      <w:proofErr w:type="spellEnd"/>
    </w:p>
    <w:p w:rsidR="00BD3D6A" w:rsidRPr="00BD3D6A" w:rsidRDefault="00BD3D6A" w:rsidP="00BD3D6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测试内容：高负载压力测试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603E1C" w:rsidRDefault="004B0E53" w:rsidP="00603E1C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BD3D6A" w:rsidRDefault="00BD3D6A" w:rsidP="00BD3D6A">
      <w:r>
        <w:rPr>
          <w:rFonts w:hint="eastAsia"/>
        </w:rPr>
        <w:t>并发测试：</w:t>
      </w:r>
      <w:proofErr w:type="spellStart"/>
      <w:r>
        <w:rPr>
          <w:rFonts w:hint="eastAsia"/>
        </w:rPr>
        <w:t>J</w:t>
      </w:r>
      <w:r>
        <w:t>meter</w:t>
      </w:r>
      <w:proofErr w:type="spellEnd"/>
    </w:p>
    <w:p w:rsidR="00BB3241" w:rsidRDefault="00BB3241" w:rsidP="00BB3241">
      <w:r>
        <w:rPr>
          <w:rFonts w:hint="eastAsia"/>
        </w:rPr>
        <w:t>服务器环境：</w:t>
      </w:r>
    </w:p>
    <w:p w:rsidR="00BB3241" w:rsidRDefault="00BB3241" w:rsidP="00BB3241">
      <w:r>
        <w:t xml:space="preserve">  </w:t>
      </w:r>
      <w:r>
        <w:rPr>
          <w:rFonts w:hint="eastAsia"/>
        </w:rPr>
        <w:t>系统：CentOS</w:t>
      </w:r>
      <w:r>
        <w:t xml:space="preserve"> 7.2 64</w:t>
      </w:r>
      <w:r>
        <w:rPr>
          <w:rFonts w:hint="eastAsia"/>
        </w:rPr>
        <w:t>位</w:t>
      </w:r>
    </w:p>
    <w:p w:rsidR="00BB3241" w:rsidRPr="00BB3241" w:rsidRDefault="00BB3241" w:rsidP="00BB3241">
      <w:pPr>
        <w:ind w:firstLineChars="100" w:firstLine="200"/>
      </w:pPr>
      <w:r w:rsidRPr="00BB3241">
        <w:t xml:space="preserve">1 核 2 GB 1 </w:t>
      </w:r>
      <w:proofErr w:type="spellStart"/>
      <w:r w:rsidRPr="00BB3241">
        <w:t>Mbps</w:t>
      </w:r>
      <w:proofErr w:type="spellEnd"/>
    </w:p>
    <w:p w:rsidR="00BB3241" w:rsidRPr="00BB3241" w:rsidRDefault="00BB3241" w:rsidP="00BB3241">
      <w:pPr>
        <w:ind w:firstLineChars="100" w:firstLine="200"/>
      </w:pPr>
      <w:r w:rsidRPr="00BB3241">
        <w:t>系统盘：高性能云硬盘</w:t>
      </w:r>
    </w:p>
    <w:p w:rsidR="00BB3241" w:rsidRPr="00BD3D6A" w:rsidRDefault="00BB3241" w:rsidP="00BB3241">
      <w:pPr>
        <w:ind w:firstLineChars="100" w:firstLine="200"/>
      </w:pPr>
      <w:r w:rsidRPr="00BB3241">
        <w:t>网络：</w:t>
      </w:r>
      <w:r w:rsidRPr="00BB3241">
        <w:t> </w:t>
      </w:r>
      <w:hyperlink r:id="rId9" w:tgtFrame="_blank" w:history="1">
        <w:r w:rsidRPr="00BB3241">
          <w:rPr>
            <w:rStyle w:val="ae"/>
          </w:rPr>
          <w:t>Default-VPC</w:t>
        </w:r>
      </w:hyperlink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720E5" w:rsidRDefault="009720E5" w:rsidP="009720E5">
      <w:r>
        <w:rPr>
          <w:rFonts w:hint="eastAsia"/>
        </w:rPr>
        <w:t>在高负载测试下（十秒内500并发线程），性能需求仍能满足，并且缺陷率为零。</w:t>
      </w:r>
    </w:p>
    <w:p w:rsidR="007F5F0F" w:rsidRPr="009720E5" w:rsidRDefault="007F5F0F" w:rsidP="009720E5">
      <w:r>
        <w:lastRenderedPageBreak/>
        <w:t>A</w:t>
      </w:r>
      <w:r>
        <w:rPr>
          <w:rFonts w:hint="eastAsia"/>
        </w:rPr>
        <w:t>pp在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模拟器环境下能够稳定运行算法，但音符密集处识别频繁时会有卡顿</w:t>
      </w:r>
      <w:r w:rsidR="00045476">
        <w:rPr>
          <w:rFonts w:hint="eastAsia"/>
        </w:rPr>
        <w:t>。</w:t>
      </w:r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DB772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算法稳定测试</w:t>
            </w:r>
          </w:p>
        </w:tc>
        <w:tc>
          <w:tcPr>
            <w:tcW w:w="979" w:type="dxa"/>
          </w:tcPr>
          <w:p w:rsidR="00955DC2" w:rsidRPr="00BF11EB" w:rsidRDefault="007F5F0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7F5F0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955DC2" w:rsidRPr="00BF11EB" w:rsidRDefault="006477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DB772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spellStart"/>
            <w:r>
              <w:rPr>
                <w:rFonts w:ascii="Times New Roman"/>
                <w:b/>
                <w:snapToGrid/>
                <w:sz w:val="21"/>
                <w:szCs w:val="21"/>
              </w:rPr>
              <w:t>I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os</w:t>
            </w:r>
            <w:proofErr w:type="spell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真机运行测试</w:t>
            </w:r>
          </w:p>
        </w:tc>
        <w:tc>
          <w:tcPr>
            <w:tcW w:w="979" w:type="dxa"/>
          </w:tcPr>
          <w:p w:rsidR="00955DC2" w:rsidRPr="00BF11EB" w:rsidRDefault="00DB77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DB77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955DC2" w:rsidRPr="00BF11EB" w:rsidRDefault="00DB77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720E5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720E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DB772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9720E5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:rsidR="00955DC2" w:rsidRDefault="009720E5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9720E5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DB772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:rsidR="00955DC2" w:rsidRDefault="009720E5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 w:rsidR="00955DC2" w:rsidRDefault="009720E5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9720E5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DB772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6477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6477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6477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50</w:t>
            </w:r>
            <w:r w:rsidR="00DB772A"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6477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6477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  <w:bookmarkStart w:id="11" w:name="_GoBack"/>
            <w:bookmarkEnd w:id="11"/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DB772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B772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B772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WebVie</w:t>
            </w:r>
            <w:proofErr w:type="spell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w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B772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os</w:t>
            </w:r>
            <w:proofErr w:type="spell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真机下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WebView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B772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/>
                <w:color w:val="000000"/>
                <w:sz w:val="21"/>
                <w:szCs w:val="21"/>
              </w:rPr>
              <w:t>I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os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真机下</w:t>
            </w: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Webview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无法显示乐谱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B772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96401A" w:rsidRPr="0096401A" w:rsidRDefault="00D7790C" w:rsidP="0096401A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7F121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F121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F121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核心算法性能缺陷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F1215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密集识别音符时，造成麦克风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stream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的囤积，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卡顿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F1215" w:rsidRDefault="007F1215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5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B83BE5" w:rsidRPr="00B83BE5" w:rsidRDefault="00B83BE5" w:rsidP="00B83BE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通过，目标在下一次迭代中对算法进行性能优化，解决卡顿问题</w:t>
      </w:r>
      <w:r w:rsidR="007A2313">
        <w:rPr>
          <w:rFonts w:hint="eastAsia"/>
        </w:rPr>
        <w:t>以及</w:t>
      </w:r>
      <w:proofErr w:type="spellStart"/>
      <w:r w:rsidR="007A2313">
        <w:t>I</w:t>
      </w:r>
      <w:r w:rsidR="007A2313">
        <w:rPr>
          <w:rFonts w:hint="eastAsia"/>
        </w:rPr>
        <w:t>os</w:t>
      </w:r>
      <w:proofErr w:type="spellEnd"/>
      <w:r w:rsidR="007A2313">
        <w:rPr>
          <w:rFonts w:hint="eastAsia"/>
        </w:rPr>
        <w:t>真机</w:t>
      </w:r>
      <w:proofErr w:type="spellStart"/>
      <w:r w:rsidR="007A2313">
        <w:rPr>
          <w:rFonts w:hint="eastAsia"/>
        </w:rPr>
        <w:t>webview</w:t>
      </w:r>
      <w:proofErr w:type="spellEnd"/>
      <w:r w:rsidR="007A2313">
        <w:rPr>
          <w:rFonts w:hint="eastAsia"/>
        </w:rPr>
        <w:t>显示乐谱的问题</w:t>
      </w:r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4FC" w:rsidRDefault="00CB64FC">
      <w:r>
        <w:separator/>
      </w:r>
    </w:p>
  </w:endnote>
  <w:endnote w:type="continuationSeparator" w:id="0">
    <w:p w:rsidR="00CB64FC" w:rsidRDefault="00CB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4FC" w:rsidRDefault="00CB64FC">
      <w:r>
        <w:separator/>
      </w:r>
    </w:p>
  </w:footnote>
  <w:footnote w:type="continuationSeparator" w:id="0">
    <w:p w:rsidR="00CB64FC" w:rsidRDefault="00CB6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5476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3E1C"/>
    <w:rsid w:val="0060630B"/>
    <w:rsid w:val="006104D3"/>
    <w:rsid w:val="006128B3"/>
    <w:rsid w:val="00614542"/>
    <w:rsid w:val="00625BB9"/>
    <w:rsid w:val="00647762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A2313"/>
    <w:rsid w:val="007F0A31"/>
    <w:rsid w:val="007F1215"/>
    <w:rsid w:val="007F35AF"/>
    <w:rsid w:val="007F5F0F"/>
    <w:rsid w:val="008136A6"/>
    <w:rsid w:val="008273F3"/>
    <w:rsid w:val="00836E8B"/>
    <w:rsid w:val="00844740"/>
    <w:rsid w:val="008A050A"/>
    <w:rsid w:val="008E1AA7"/>
    <w:rsid w:val="0093275D"/>
    <w:rsid w:val="00955DC2"/>
    <w:rsid w:val="0095686C"/>
    <w:rsid w:val="0096401A"/>
    <w:rsid w:val="009720E5"/>
    <w:rsid w:val="009A01E2"/>
    <w:rsid w:val="009A3432"/>
    <w:rsid w:val="009C7261"/>
    <w:rsid w:val="00A07A93"/>
    <w:rsid w:val="00A25C0D"/>
    <w:rsid w:val="00A43755"/>
    <w:rsid w:val="00A55B5F"/>
    <w:rsid w:val="00A6368F"/>
    <w:rsid w:val="00A76715"/>
    <w:rsid w:val="00AB65D6"/>
    <w:rsid w:val="00B01E70"/>
    <w:rsid w:val="00B46746"/>
    <w:rsid w:val="00B4737F"/>
    <w:rsid w:val="00B54364"/>
    <w:rsid w:val="00B83BE5"/>
    <w:rsid w:val="00B90DCB"/>
    <w:rsid w:val="00BB3241"/>
    <w:rsid w:val="00BC2634"/>
    <w:rsid w:val="00BD3D6A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B64FC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772A"/>
    <w:rsid w:val="00DD7B27"/>
    <w:rsid w:val="00E012A4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8DB94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BB3241"/>
    <w:rPr>
      <w:rFonts w:ascii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BB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onsole.qcloud.com/vpc/vpc?rid=4&amp;unVpcId=vpc-b1qju4a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392C1-541F-074D-93DB-3B1E39DE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471</TotalTime>
  <Pages>7</Pages>
  <Words>564</Words>
  <Characters>3218</Characters>
  <Application>Microsoft Office Word</Application>
  <DocSecurity>0</DocSecurity>
  <Lines>26</Lines>
  <Paragraphs>7</Paragraphs>
  <ScaleCrop>false</ScaleCrop>
  <Company>&lt;SJTU&gt;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Microsoft Office User</cp:lastModifiedBy>
  <cp:revision>77</cp:revision>
  <dcterms:created xsi:type="dcterms:W3CDTF">2014-07-21T08:17:00Z</dcterms:created>
  <dcterms:modified xsi:type="dcterms:W3CDTF">2019-08-01T02:44:00Z</dcterms:modified>
</cp:coreProperties>
</file>