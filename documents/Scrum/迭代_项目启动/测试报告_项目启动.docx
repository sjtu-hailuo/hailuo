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Default="000877FD">
      <w:pPr>
        <w:pStyle w:val="a4"/>
        <w:jc w:val="right"/>
        <w:rPr>
          <w:rFonts w:ascii="Arial" w:hAnsi="Arial"/>
        </w:rPr>
      </w:pPr>
      <w:r w:rsidRPr="000877FD">
        <w:rPr>
          <w:rFonts w:ascii="Arial" w:hAnsi="Arial"/>
        </w:rPr>
        <w:t>器乐练习辅助</w:t>
      </w:r>
      <w:r w:rsidRPr="000877FD">
        <w:rPr>
          <w:rFonts w:ascii="Arial" w:hAnsi="Arial"/>
        </w:rPr>
        <w:t>app——</w:t>
      </w:r>
      <w:r w:rsidRPr="000877FD">
        <w:rPr>
          <w:rFonts w:ascii="Arial" w:hAnsi="Arial"/>
        </w:rPr>
        <w:t>小海螺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0877FD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0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152" w:type="dxa"/>
          </w:tcPr>
          <w:p w:rsidR="00F03B5C" w:rsidRDefault="000877FD">
            <w:pPr>
              <w:pStyle w:val="Tabletext"/>
            </w:pPr>
            <w:r>
              <w:rPr>
                <w:rFonts w:ascii="Times New Roman"/>
              </w:rPr>
              <w:t>1</w:t>
            </w:r>
            <w:r w:rsidR="00F03B5C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F03B5C" w:rsidRDefault="000877FD">
            <w:pPr>
              <w:pStyle w:val="Tabletext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基本登录注册功能的测试</w:t>
            </w:r>
          </w:p>
        </w:tc>
        <w:tc>
          <w:tcPr>
            <w:tcW w:w="2304" w:type="dxa"/>
          </w:tcPr>
          <w:p w:rsidR="00F03B5C" w:rsidRDefault="000877FD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张怡天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273A22" w:rsidRDefault="000877FD" w:rsidP="00614542">
      <w:pPr>
        <w:spacing w:after="120"/>
        <w:ind w:left="720"/>
        <w:rPr>
          <w:rFonts w:ascii="Times New Roman"/>
          <w:iCs/>
          <w:snapToGrid/>
        </w:rPr>
      </w:pPr>
      <w:r w:rsidRPr="00273A22">
        <w:rPr>
          <w:rFonts w:ascii="Times New Roman" w:hint="eastAsia"/>
          <w:iCs/>
          <w:snapToGrid/>
        </w:rPr>
        <w:t>本报告针对本项目第一次迭代完成的相关内容，对于在其基础上进行的相关测试，进行相关的分析。</w:t>
      </w:r>
    </w:p>
    <w:p w:rsidR="00614542" w:rsidRDefault="00614542" w:rsidP="00F32168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F32168" w:rsidRPr="00F32168" w:rsidRDefault="00F32168" w:rsidP="00F321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本次报告的范围是项目的第一次迭代。</w:t>
      </w:r>
    </w:p>
    <w:p w:rsidR="00614542" w:rsidRDefault="00614542" w:rsidP="00F32168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32168" w:rsidRPr="00F32168" w:rsidRDefault="00F32168" w:rsidP="00F321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无</w:t>
      </w:r>
    </w:p>
    <w:p w:rsidR="00F03B5C" w:rsidRDefault="00614542" w:rsidP="00F32168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32168" w:rsidRPr="00F32168" w:rsidRDefault="00F32168" w:rsidP="00F321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无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Pr="00273A22" w:rsidRDefault="00F97903" w:rsidP="00614542">
      <w:pPr>
        <w:spacing w:after="120"/>
        <w:ind w:left="720"/>
        <w:rPr>
          <w:rFonts w:ascii="Times New Roman" w:hint="eastAsia"/>
          <w:iCs/>
          <w:snapToGrid/>
        </w:rPr>
      </w:pPr>
      <w:r w:rsidRPr="00273A22">
        <w:rPr>
          <w:rFonts w:ascii="Times New Roman" w:hint="eastAsia"/>
          <w:iCs/>
          <w:snapToGrid/>
        </w:rPr>
        <w:t>本次测试主要针对基本的用户登录和注册功能，检验功能是否正常，非法输入能否通过以及与数据库的连接情况。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32168" w:rsidP="00273A22">
      <w:pPr>
        <w:pStyle w:val="InfoBlue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日，我们对开发出的登录和注册功能进行了功能测试和部署测试，主要测试人员是刘正扬。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F32168" w:rsidP="00273A22">
      <w:pPr>
        <w:pStyle w:val="InfoBlue"/>
      </w:pPr>
      <w:r>
        <w:rPr>
          <w:rFonts w:hint="eastAsia"/>
        </w:rPr>
        <w:t>测试在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系统下运行，测试使用的环境为</w:t>
      </w:r>
      <w:r>
        <w:rPr>
          <w:rFonts w:hint="eastAsia"/>
        </w:rPr>
        <w:t>An</w:t>
      </w:r>
      <w:r>
        <w:t>droid Studio</w:t>
      </w:r>
      <w:r>
        <w:rPr>
          <w:rFonts w:hint="eastAsia"/>
        </w:rPr>
        <w:t>及其附带的模拟器。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443CD6" w:rsidRPr="00443CD6" w:rsidRDefault="00443CD6" w:rsidP="00273A22">
      <w:pPr>
        <w:ind w:left="720"/>
        <w:rPr>
          <w:rFonts w:hint="eastAsia"/>
        </w:rPr>
      </w:pPr>
      <w:r>
        <w:rPr>
          <w:rFonts w:hint="eastAsia"/>
        </w:rPr>
        <w:t>本次共对5个功能点进行了测试。使用了4个测试用例，没有发现缺陷。</w:t>
      </w:r>
      <w:r>
        <w:rPr>
          <w:noProof/>
        </w:rPr>
        <w:drawing>
          <wp:inline distT="0" distB="0" distL="0" distR="0">
            <wp:extent cx="3380682" cy="3368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41" cy="34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lastRenderedPageBreak/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F9790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F9790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F979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A23F1" w:rsidP="009A23F1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 xml:space="preserve"> </w:t>
            </w:r>
          </w:p>
        </w:tc>
        <w:tc>
          <w:tcPr>
            <w:tcW w:w="1112" w:type="dxa"/>
          </w:tcPr>
          <w:p w:rsidR="009A23F1" w:rsidRPr="00BF11EB" w:rsidRDefault="009A23F1" w:rsidP="00B95524">
            <w:pPr>
              <w:spacing w:after="120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A23F1" w:rsidRPr="00BF11EB" w:rsidRDefault="009A23F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A23F1" w:rsidRPr="00BF11EB" w:rsidRDefault="009A23F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--</w:t>
            </w:r>
          </w:p>
        </w:tc>
        <w:tc>
          <w:tcPr>
            <w:tcW w:w="1112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--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--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1</w:t>
            </w:r>
            <w:r w:rsidRPr="00F97903">
              <w:rPr>
                <w:rFonts w:ascii="Times New Roman"/>
                <w:iCs/>
                <w:snapToGrid/>
              </w:rPr>
              <w:t>00</w:t>
            </w:r>
            <w:r w:rsidRPr="00F97903">
              <w:rPr>
                <w:rFonts w:ascii="Times New Roman" w:hint="eastAsia"/>
                <w:iCs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F97903" w:rsidRDefault="00F9790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F97903">
              <w:rPr>
                <w:rFonts w:ascii="Times New Roman" w:hint="eastAsia"/>
                <w:iCs/>
                <w:snapToGrid/>
              </w:rPr>
              <w:t>无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bookmarkStart w:id="11" w:name="_GoBack"/>
            <w:bookmarkEnd w:id="11"/>
          </w:p>
        </w:tc>
        <w:tc>
          <w:tcPr>
            <w:tcW w:w="1439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F9790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Pr="00273A22" w:rsidRDefault="00F97903" w:rsidP="00273A22">
      <w:pPr>
        <w:pStyle w:val="InfoBlue"/>
        <w:rPr>
          <w:rFonts w:hint="eastAsia"/>
        </w:rPr>
      </w:pPr>
      <w:r w:rsidRPr="00273A22">
        <w:rPr>
          <w:rFonts w:hint="eastAsia"/>
        </w:rPr>
        <w:t>本次测试测试了一些基本的功能，内容比较简单</w:t>
      </w:r>
      <w:r w:rsidR="00273A22" w:rsidRPr="00273A22">
        <w:rPr>
          <w:rFonts w:hint="eastAsia"/>
        </w:rPr>
        <w:t>。以后的测试会更加复杂，项目的第一次测试为以后积累了经验。</w:t>
      </w:r>
    </w:p>
    <w:sectPr w:rsidR="00F03B5C" w:rsidRPr="00273A2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6B0" w:rsidRDefault="001726B0">
      <w:r>
        <w:separator/>
      </w:r>
    </w:p>
  </w:endnote>
  <w:endnote w:type="continuationSeparator" w:id="0">
    <w:p w:rsidR="001726B0" w:rsidRDefault="0017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6B0" w:rsidRDefault="001726B0">
      <w:r>
        <w:separator/>
      </w:r>
    </w:p>
  </w:footnote>
  <w:footnote w:type="continuationSeparator" w:id="0">
    <w:p w:rsidR="001726B0" w:rsidRDefault="00172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0877FD">
          <w:r w:rsidRPr="000877FD">
            <w:t>器乐练习辅助app</w:t>
          </w:r>
          <w:r w:rsidRPr="000877FD">
            <w:t>——</w:t>
          </w:r>
          <w:r w:rsidRPr="000877FD">
            <w:t>小海螺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1.0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0877FD">
            <w:rPr>
              <w:rFonts w:ascii="Times New Roman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 w:rsidR="000877FD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0877FD">
            <w:rPr>
              <w:rFonts w:ascii="Times New Roman"/>
              <w:noProof/>
            </w:rPr>
            <w:t>2019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0877FD" w:rsidP="00320074">
          <w:pPr>
            <w:rPr>
              <w:rFonts w:ascii="Times New Roman" w:hint="eastAsia"/>
            </w:rPr>
          </w:pPr>
          <w:r>
            <w:rPr>
              <w:rFonts w:ascii="Times New Roman"/>
            </w:rPr>
            <w:t>01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877FD"/>
    <w:rsid w:val="000B2529"/>
    <w:rsid w:val="000F1651"/>
    <w:rsid w:val="000F7F79"/>
    <w:rsid w:val="00131345"/>
    <w:rsid w:val="00150CCE"/>
    <w:rsid w:val="0016113A"/>
    <w:rsid w:val="00162D65"/>
    <w:rsid w:val="001726B0"/>
    <w:rsid w:val="00190CF2"/>
    <w:rsid w:val="001B5163"/>
    <w:rsid w:val="001F2D91"/>
    <w:rsid w:val="00273A22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43CD6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23F1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95524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32168"/>
    <w:rsid w:val="00F554B7"/>
    <w:rsid w:val="00F907FC"/>
    <w:rsid w:val="00F97903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6F6F07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273A22"/>
    <w:pPr>
      <w:spacing w:after="120"/>
      <w:ind w:left="284" w:firstLineChars="218" w:firstLine="436"/>
    </w:pPr>
    <w:rPr>
      <w:rFonts w:ascii="Times New Roman"/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AE5E-0B87-441D-9FA0-7D63D4BC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1839</TotalTime>
  <Pages>6</Pages>
  <Words>346</Words>
  <Characters>1977</Characters>
  <Application>Microsoft Office Word</Application>
  <DocSecurity>0</DocSecurity>
  <Lines>16</Lines>
  <Paragraphs>4</Paragraphs>
  <ScaleCrop>false</ScaleCrop>
  <Company>&lt;SJTU&gt;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yitian zhang</cp:lastModifiedBy>
  <cp:revision>66</cp:revision>
  <dcterms:created xsi:type="dcterms:W3CDTF">2014-07-21T08:17:00Z</dcterms:created>
  <dcterms:modified xsi:type="dcterms:W3CDTF">2019-07-10T01:38:00Z</dcterms:modified>
</cp:coreProperties>
</file>